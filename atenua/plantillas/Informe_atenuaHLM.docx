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6AEC" w14:textId="77777777" w:rsidR="008150FA" w:rsidRDefault="00000000">
      <w:pPr>
        <w:pStyle w:val="Ttulo"/>
      </w:pPr>
      <w:r>
        <w:t>INFORME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Atenuación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Protectores</w:t>
      </w:r>
      <w:r>
        <w:rPr>
          <w:spacing w:val="5"/>
        </w:rPr>
        <w:t xml:space="preserve"> </w:t>
      </w:r>
      <w:r>
        <w:rPr>
          <w:spacing w:val="-2"/>
        </w:rPr>
        <w:t>Auditivos</w:t>
      </w:r>
    </w:p>
    <w:p w14:paraId="387AA0A0" w14:textId="77777777" w:rsidR="008150FA" w:rsidRDefault="00000000">
      <w:pPr>
        <w:pStyle w:val="Textoindependiente"/>
        <w:spacing w:before="104"/>
        <w:ind w:left="300"/>
      </w:pPr>
      <w:r>
        <w:rPr>
          <w:spacing w:val="-2"/>
        </w:rPr>
        <w:t>Permite</w:t>
      </w:r>
      <w:r>
        <w:rPr>
          <w:spacing w:val="-7"/>
        </w:rPr>
        <w:t xml:space="preserve"> </w:t>
      </w:r>
      <w:r>
        <w:rPr>
          <w:spacing w:val="-2"/>
        </w:rPr>
        <w:t>calcular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atenuación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6"/>
        </w:rPr>
        <w:t xml:space="preserve"> </w:t>
      </w:r>
      <w:r>
        <w:rPr>
          <w:spacing w:val="-2"/>
        </w:rPr>
        <w:t>ruido</w:t>
      </w:r>
      <w:r>
        <w:rPr>
          <w:spacing w:val="-6"/>
        </w:rPr>
        <w:t xml:space="preserve"> </w:t>
      </w:r>
      <w:r>
        <w:rPr>
          <w:spacing w:val="-2"/>
        </w:rPr>
        <w:t>proporcionada</w:t>
      </w:r>
      <w:r>
        <w:rPr>
          <w:spacing w:val="-6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protector</w:t>
      </w:r>
      <w:r>
        <w:rPr>
          <w:spacing w:val="-6"/>
        </w:rPr>
        <w:t xml:space="preserve"> </w:t>
      </w:r>
      <w:r>
        <w:rPr>
          <w:spacing w:val="-2"/>
        </w:rPr>
        <w:t>auditivo.</w:t>
      </w:r>
    </w:p>
    <w:p w14:paraId="5370D924" w14:textId="77777777" w:rsidR="008150FA" w:rsidRDefault="008150FA">
      <w:pPr>
        <w:pStyle w:val="Textoindependiente"/>
        <w:spacing w:before="169"/>
      </w:pPr>
    </w:p>
    <w:p w14:paraId="2B470AB4" w14:textId="77777777" w:rsidR="008150FA" w:rsidRDefault="00EE7EB6">
      <w:pPr>
        <w:ind w:right="17"/>
        <w:jc w:val="center"/>
        <w:rPr>
          <w:sz w:val="24"/>
        </w:rPr>
      </w:pPr>
      <w:r>
        <w:rPr>
          <w:spacing w:val="-2"/>
          <w:sz w:val="24"/>
        </w:rPr>
        <w:t>RESULTADO</w:t>
      </w:r>
    </w:p>
    <w:p w14:paraId="5F725FF3" w14:textId="77777777" w:rsidR="008150FA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B9C43" wp14:editId="0C26B588">
                <wp:simplePos x="0" y="0"/>
                <wp:positionH relativeFrom="page">
                  <wp:posOffset>508012</wp:posOffset>
                </wp:positionH>
                <wp:positionV relativeFrom="paragraph">
                  <wp:posOffset>65015</wp:posOffset>
                </wp:positionV>
                <wp:extent cx="6475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095">
                              <a:moveTo>
                                <a:pt x="0" y="0"/>
                              </a:moveTo>
                              <a:lnTo>
                                <a:pt x="6474767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FB42" id="Graphic 1" o:spid="_x0000_s1026" style="position:absolute;margin-left:40pt;margin-top:5.1pt;width:50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4DFQIAAFsEAAAOAAAAZHJzL2Uyb0RvYy54bWysVFGP2jAMfp+0/xDlfRQQB1tFOU2Hbpp0&#10;up10THsOaUqrpXFmBwr/fk5Kgd3epvUhcuIv9md/Tpf3x9aKg0FqwBVyMhpLYZyGsnG7Qn7fPH74&#10;K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" path="m,l6474767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41D7CED6" w14:textId="77777777" w:rsidR="008150FA" w:rsidRDefault="008150FA">
      <w:pPr>
        <w:pStyle w:val="Textoindependiente"/>
        <w:spacing w:before="288"/>
        <w:rPr>
          <w:sz w:val="28"/>
        </w:rPr>
      </w:pPr>
    </w:p>
    <w:p w14:paraId="0F26AE41" w14:textId="77777777" w:rsidR="008150FA" w:rsidRDefault="00EE7EB6">
      <w:pPr>
        <w:ind w:right="17"/>
        <w:jc w:val="center"/>
        <w:rPr>
          <w:sz w:val="28"/>
        </w:rPr>
      </w:pPr>
      <w:r>
        <w:rPr>
          <w:sz w:val="28"/>
        </w:rPr>
        <w:t>Método</w:t>
      </w:r>
      <w:r>
        <w:rPr>
          <w:spacing w:val="17"/>
          <w:sz w:val="28"/>
        </w:rPr>
        <w:t xml:space="preserve"> </w:t>
      </w:r>
      <w:r>
        <w:rPr>
          <w:sz w:val="28"/>
        </w:rPr>
        <w:t>HML</w:t>
      </w:r>
    </w:p>
    <w:p w14:paraId="59F7A42A" w14:textId="77777777" w:rsidR="008150FA" w:rsidRDefault="008150FA">
      <w:pPr>
        <w:pStyle w:val="Textoindependiente"/>
        <w:spacing w:before="78"/>
        <w:rPr>
          <w:sz w:val="28"/>
        </w:rPr>
      </w:pPr>
    </w:p>
    <w:p w14:paraId="0C61D413" w14:textId="27D2B80C" w:rsidR="008150FA" w:rsidRDefault="00000000">
      <w:pPr>
        <w:ind w:right="17"/>
        <w:jc w:val="center"/>
        <w:rPr>
          <w:sz w:val="28"/>
        </w:rPr>
      </w:pPr>
      <w:r>
        <w:rPr>
          <w:w w:val="85"/>
          <w:sz w:val="28"/>
        </w:rPr>
        <w:t>L´</w:t>
      </w:r>
      <w:r>
        <w:rPr>
          <w:w w:val="85"/>
          <w:sz w:val="28"/>
          <w:vertAlign w:val="subscript"/>
        </w:rPr>
        <w:t>Aeq</w:t>
      </w:r>
      <w:r w:rsidR="004E63BD" w:rsidRPr="004E63BD">
        <w:rPr>
          <w:w w:val="85"/>
          <w:sz w:val="28"/>
        </w:rPr>
        <w:t>=</w:t>
      </w:r>
      <w:r>
        <w:rPr>
          <w:spacing w:val="-10"/>
          <w:sz w:val="28"/>
        </w:rPr>
        <w:t xml:space="preserve"> </w:t>
      </w:r>
      <w:bookmarkStart w:id="0" w:name="_Hlk191230244"/>
      <w:r w:rsidR="0070325B">
        <w:rPr>
          <w:spacing w:val="-10"/>
          <w:sz w:val="28"/>
        </w:rPr>
        <w:t>{</w:t>
      </w:r>
      <w:r w:rsidR="0070325B">
        <w:rPr>
          <w:spacing w:val="-2"/>
          <w:sz w:val="28"/>
        </w:rPr>
        <w:t>leqAo}</w:t>
      </w:r>
      <w:bookmarkEnd w:id="0"/>
      <w:r w:rsidR="006F4C4F">
        <w:rPr>
          <w:spacing w:val="-2"/>
          <w:sz w:val="28"/>
        </w:rPr>
        <w:t xml:space="preserve"> </w:t>
      </w:r>
      <w:r w:rsidRPr="007D520E">
        <w:rPr>
          <w:spacing w:val="-2"/>
          <w:sz w:val="28"/>
        </w:rPr>
        <w:t>dB(A</w:t>
      </w:r>
      <w:r w:rsidR="007D520E">
        <w:rPr>
          <w:spacing w:val="-2"/>
          <w:sz w:val="28"/>
        </w:rPr>
        <w:t>)</w:t>
      </w:r>
    </w:p>
    <w:p w14:paraId="20119733" w14:textId="77777777" w:rsidR="008150FA" w:rsidRDefault="008150FA">
      <w:pPr>
        <w:pStyle w:val="Textoindependiente"/>
        <w:spacing w:before="279"/>
        <w:rPr>
          <w:sz w:val="28"/>
        </w:rPr>
      </w:pPr>
    </w:p>
    <w:p w14:paraId="5DE23F24" w14:textId="77777777" w:rsidR="008150FA" w:rsidRDefault="00000000">
      <w:pPr>
        <w:ind w:left="300" w:right="180" w:hanging="1"/>
        <w:rPr>
          <w:sz w:val="18"/>
        </w:rPr>
      </w:pPr>
      <w:r>
        <w:rPr>
          <w:color w:val="666666"/>
          <w:sz w:val="18"/>
        </w:rPr>
        <w:t>*El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nivel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sonoro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efectivo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ponderado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(A)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84%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los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individuos,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cuando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distintas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personas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entorno 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ruido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llevan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correctamente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protector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auditivo,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decir,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atenuación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que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dispondrán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84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cada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100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personas”</w:t>
      </w:r>
    </w:p>
    <w:p w14:paraId="4B9D2A15" w14:textId="77777777" w:rsidR="008150FA" w:rsidRDefault="008150FA">
      <w:pPr>
        <w:pStyle w:val="Textoindependiente"/>
        <w:rPr>
          <w:sz w:val="18"/>
        </w:rPr>
      </w:pPr>
    </w:p>
    <w:p w14:paraId="676457F2" w14:textId="77777777" w:rsidR="008150FA" w:rsidRDefault="008150FA">
      <w:pPr>
        <w:pStyle w:val="Textoindependiente"/>
        <w:spacing w:before="186"/>
        <w:rPr>
          <w:sz w:val="18"/>
        </w:rPr>
      </w:pPr>
    </w:p>
    <w:p w14:paraId="0F8EC379" w14:textId="77777777" w:rsidR="008150FA" w:rsidRPr="007D520E" w:rsidRDefault="00000000">
      <w:pPr>
        <w:pStyle w:val="Textoindependiente"/>
        <w:ind w:left="300"/>
      </w:pP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protector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auditivo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proporciona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una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atenuación</w:t>
      </w:r>
      <w:r w:rsidRPr="007D520E">
        <w:rPr>
          <w:spacing w:val="-6"/>
        </w:rPr>
        <w:t xml:space="preserve"> </w:t>
      </w:r>
      <w:r w:rsidR="00C37510">
        <w:rPr>
          <w:spacing w:val="-6"/>
        </w:rPr>
        <w:t>{</w:t>
      </w:r>
      <w:r w:rsidR="00C37510">
        <w:rPr>
          <w:spacing w:val="-2"/>
        </w:rPr>
        <w:t>indice}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para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ruido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ambiental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existente</w:t>
      </w:r>
    </w:p>
    <w:p w14:paraId="72EDA34A" w14:textId="77777777" w:rsidR="008150FA" w:rsidRPr="007D520E" w:rsidRDefault="008150FA">
      <w:pPr>
        <w:pStyle w:val="Textoindependiente"/>
        <w:spacing w:before="132"/>
      </w:pPr>
    </w:p>
    <w:p w14:paraId="219E3FC7" w14:textId="77777777" w:rsidR="008150FA" w:rsidRDefault="00000000" w:rsidP="00B760D4">
      <w:pPr>
        <w:pStyle w:val="Textoindependiente"/>
        <w:spacing w:line="470" w:lineRule="atLeast"/>
        <w:ind w:right="3829" w:firstLine="4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0EC7F2" wp14:editId="061968D5">
                <wp:simplePos x="0" y="0"/>
                <wp:positionH relativeFrom="page">
                  <wp:posOffset>508076</wp:posOffset>
                </wp:positionH>
                <wp:positionV relativeFrom="paragraph">
                  <wp:posOffset>362784</wp:posOffset>
                </wp:positionV>
                <wp:extent cx="6532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4225" id="Graphic 2" o:spid="_x0000_s1026" style="position:absolute;margin-left:40pt;margin-top:28.55pt;width:514.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" path="m,l6532066,e" filled="f" strokeweight=".1309mm">
                <v:path arrowok="t"/>
                <w10:wrap anchorx="page"/>
              </v:shape>
            </w:pict>
          </mc:Fallback>
        </mc:AlternateContent>
      </w:r>
      <w:r>
        <w:t>Datos</w:t>
      </w:r>
      <w:r>
        <w:rPr>
          <w:spacing w:val="-16"/>
        </w:rPr>
        <w:t xml:space="preserve"> </w:t>
      </w:r>
      <w:r w:rsidR="005226FD">
        <w:t>ingresados</w:t>
      </w:r>
    </w:p>
    <w:p w14:paraId="4F016C5D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765A9" wp14:editId="3D63B34D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5F6" id="Graphic 3" o:spid="_x0000_s1026" style="position:absolute;margin-left:40pt;margin-top:5.05pt;width:514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04A71909" w14:textId="77777777" w:rsidR="008150FA" w:rsidRDefault="00000000" w:rsidP="00B760D4">
      <w:pPr>
        <w:pStyle w:val="Textoindependiente"/>
        <w:spacing w:before="120"/>
      </w:pPr>
      <w:r>
        <w:t>Valores</w:t>
      </w:r>
      <w:r>
        <w:rPr>
          <w:spacing w:val="-13"/>
        </w:rPr>
        <w:t xml:space="preserve"> </w:t>
      </w:r>
      <w:r>
        <w:t>H,</w:t>
      </w:r>
      <w:r>
        <w:rPr>
          <w:spacing w:val="-13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α=1</w:t>
      </w:r>
      <w:r>
        <w:rPr>
          <w:spacing w:val="-13"/>
        </w:rPr>
        <w:t xml:space="preserve"> </w:t>
      </w:r>
      <w:r>
        <w:t>(Rendimiento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protección</w:t>
      </w:r>
      <w:r>
        <w:rPr>
          <w:spacing w:val="-12"/>
        </w:rPr>
        <w:t xml:space="preserve"> </w:t>
      </w:r>
      <w:r>
        <w:rPr>
          <w:spacing w:val="-4"/>
        </w:rPr>
        <w:t>84%)</w:t>
      </w:r>
    </w:p>
    <w:p w14:paraId="19781B4E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25F93" wp14:editId="6B7952A2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1628" id="Graphic 4" o:spid="_x0000_s1026" style="position:absolute;margin-left:40pt;margin-top:5.05pt;width:514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2CF4F5F" w14:textId="783F3637" w:rsidR="004E63BD" w:rsidRDefault="004E63BD" w:rsidP="00B760D4">
      <w:pPr>
        <w:pStyle w:val="Textoindependiente"/>
        <w:spacing w:before="134"/>
        <w:rPr>
          <w:spacing w:val="-2"/>
        </w:rPr>
      </w:pPr>
      <w:r>
        <w:rPr>
          <w:spacing w:val="-2"/>
        </w:rPr>
        <w:t xml:space="preserve">Protector auditivo: </w:t>
      </w:r>
      <w:r w:rsidRPr="004E63BD">
        <w:rPr>
          <w:color w:val="666666"/>
          <w:w w:val="105"/>
        </w:rPr>
        <w:t>{</w:t>
      </w:r>
      <w:r>
        <w:rPr>
          <w:color w:val="666666"/>
          <w:w w:val="105"/>
        </w:rPr>
        <w:t>pa</w:t>
      </w:r>
      <w:r w:rsidRPr="004E63BD">
        <w:rPr>
          <w:color w:val="666666"/>
          <w:w w:val="105"/>
        </w:rPr>
        <w:t>}</w:t>
      </w:r>
    </w:p>
    <w:p w14:paraId="2FBC392F" w14:textId="22E7D47C" w:rsidR="008150FA" w:rsidRDefault="00000000" w:rsidP="004E63BD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2"/>
        </w:rPr>
        <w:t xml:space="preserve"> </w:t>
      </w:r>
      <w:r>
        <w:rPr>
          <w:spacing w:val="-10"/>
        </w:rPr>
        <w:t>H</w:t>
      </w:r>
    </w:p>
    <w:p w14:paraId="62EA7C3D" w14:textId="77777777" w:rsidR="008150FA" w:rsidRPr="004076BC" w:rsidRDefault="004076BC" w:rsidP="00B760D4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 </w:t>
      </w:r>
      <w:r w:rsidR="0070325B">
        <w:rPr>
          <w:color w:val="666666"/>
          <w:w w:val="105"/>
        </w:rPr>
        <w:t>{H}</w:t>
      </w:r>
      <w:r w:rsidRPr="004076BC">
        <w:rPr>
          <w:color w:val="666666"/>
          <w:w w:val="105"/>
        </w:rPr>
        <w:t xml:space="preserve"> dB</w:t>
      </w:r>
    </w:p>
    <w:p w14:paraId="58AD2AE4" w14:textId="77777777" w:rsidR="008150FA" w:rsidRDefault="00000000" w:rsidP="00B760D4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M</w:t>
      </w:r>
    </w:p>
    <w:p w14:paraId="06535AE7" w14:textId="77777777" w:rsidR="008150FA" w:rsidRDefault="004076BC" w:rsidP="004076BC">
      <w:pPr>
        <w:pStyle w:val="Textoindependiente"/>
        <w:spacing w:before="63"/>
      </w:pPr>
      <w:r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C37510">
        <w:rPr>
          <w:color w:val="666666"/>
          <w:w w:val="105"/>
        </w:rPr>
        <w:t>M</w:t>
      </w:r>
      <w:r w:rsidR="0070325B">
        <w:rPr>
          <w:color w:val="666666"/>
          <w:w w:val="105"/>
        </w:rPr>
        <w:t>}</w:t>
      </w:r>
      <w:r w:rsidRPr="004076BC">
        <w:rPr>
          <w:color w:val="666666"/>
          <w:w w:val="105"/>
        </w:rPr>
        <w:t xml:space="preserve"> dB</w:t>
      </w:r>
    </w:p>
    <w:p w14:paraId="46D2FCE0" w14:textId="77777777" w:rsidR="008150FA" w:rsidRDefault="00000000" w:rsidP="00B760D4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2"/>
        </w:rPr>
        <w:t xml:space="preserve"> </w:t>
      </w:r>
      <w:r>
        <w:rPr>
          <w:spacing w:val="-10"/>
        </w:rPr>
        <w:t>L</w:t>
      </w:r>
    </w:p>
    <w:p w14:paraId="273BF69E" w14:textId="77777777" w:rsidR="008150FA" w:rsidRPr="004076BC" w:rsidRDefault="004076BC" w:rsidP="004076BC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C37510">
        <w:rPr>
          <w:color w:val="666666"/>
          <w:w w:val="105"/>
        </w:rPr>
        <w:t>L</w:t>
      </w:r>
      <w:r w:rsidR="0070325B">
        <w:rPr>
          <w:color w:val="666666"/>
          <w:w w:val="105"/>
        </w:rPr>
        <w:t>}</w:t>
      </w:r>
      <w:r w:rsidRPr="004076BC">
        <w:rPr>
          <w:color w:val="666666"/>
          <w:w w:val="105"/>
        </w:rPr>
        <w:t xml:space="preserve"> dB</w:t>
      </w:r>
    </w:p>
    <w:p w14:paraId="4270CBB0" w14:textId="77777777" w:rsidR="007D520E" w:rsidRDefault="007D520E" w:rsidP="00B760D4">
      <w:pPr>
        <w:pStyle w:val="Textoindependiente"/>
        <w:spacing w:line="470" w:lineRule="atLeast"/>
        <w:ind w:right="3829" w:firstLine="4416"/>
      </w:pPr>
    </w:p>
    <w:p w14:paraId="7C42F2EE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63EE97" wp14:editId="1CC4D353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15280815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092E" id="Graphic 3" o:spid="_x0000_s1026" style="position:absolute;margin-left:40pt;margin-top:5.05pt;width:514.3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2F6E860E" w14:textId="77777777" w:rsidR="007D520E" w:rsidRDefault="007D520E" w:rsidP="00B760D4">
      <w:pPr>
        <w:pStyle w:val="Textoindependiente"/>
        <w:spacing w:before="120"/>
      </w:pPr>
      <w:r>
        <w:t>Mediciones</w:t>
      </w:r>
    </w:p>
    <w:p w14:paraId="3E1988A6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EBE108" wp14:editId="0524CD7F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15586310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A499" id="Graphic 4" o:spid="_x0000_s1026" style="position:absolute;margin-left:40pt;margin-top:5.05pt;width:514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C349700" w14:textId="45448E8F" w:rsidR="004E63BD" w:rsidRDefault="001E3ED9" w:rsidP="004E63BD">
      <w:pPr>
        <w:pStyle w:val="Textoindependiente"/>
        <w:spacing w:before="134"/>
        <w:rPr>
          <w:spacing w:val="-2"/>
        </w:rPr>
      </w:pPr>
      <w:r>
        <w:rPr>
          <w:spacing w:val="-2"/>
        </w:rPr>
        <w:t>Sector/Puesto/Herramienta</w:t>
      </w:r>
      <w:r w:rsidR="004E63BD">
        <w:rPr>
          <w:spacing w:val="-2"/>
        </w:rPr>
        <w:t xml:space="preserve">: </w:t>
      </w:r>
      <w:r w:rsidR="004E63BD" w:rsidRPr="004E63BD">
        <w:rPr>
          <w:color w:val="666666"/>
          <w:w w:val="105"/>
        </w:rPr>
        <w:t>{</w:t>
      </w:r>
      <w:r>
        <w:rPr>
          <w:color w:val="666666"/>
          <w:w w:val="105"/>
        </w:rPr>
        <w:t>sph</w:t>
      </w:r>
      <w:r w:rsidR="004E63BD" w:rsidRPr="004E63BD">
        <w:rPr>
          <w:color w:val="666666"/>
          <w:w w:val="105"/>
        </w:rPr>
        <w:t>}</w:t>
      </w:r>
    </w:p>
    <w:p w14:paraId="749C1FAB" w14:textId="305C5DA4" w:rsidR="00B760D4" w:rsidRDefault="00000000" w:rsidP="004E63BD">
      <w:pPr>
        <w:spacing w:before="222" w:line="324" w:lineRule="auto"/>
        <w:ind w:right="437" w:firstLine="6"/>
        <w:jc w:val="both"/>
        <w:rPr>
          <w:spacing w:val="-4"/>
          <w:sz w:val="20"/>
          <w:vertAlign w:val="subscript"/>
        </w:rPr>
      </w:pPr>
      <w:r>
        <w:rPr>
          <w:spacing w:val="-4"/>
          <w:sz w:val="20"/>
        </w:rPr>
        <w:t>Valor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L</w:t>
      </w:r>
      <w:r>
        <w:rPr>
          <w:spacing w:val="-4"/>
          <w:sz w:val="20"/>
          <w:vertAlign w:val="subscript"/>
        </w:rPr>
        <w:t>Ceq,T</w:t>
      </w:r>
    </w:p>
    <w:p w14:paraId="2477DB62" w14:textId="77777777" w:rsidR="008150FA" w:rsidRPr="00B760D4" w:rsidRDefault="00000000" w:rsidP="00B760D4">
      <w:pPr>
        <w:pStyle w:val="Textoindependiente"/>
        <w:spacing w:before="63"/>
        <w:rPr>
          <w:color w:val="666666"/>
          <w:w w:val="105"/>
        </w:rPr>
      </w:pPr>
      <w:r w:rsidRPr="00B760D4"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70325B" w:rsidRPr="0070325B">
        <w:rPr>
          <w:color w:val="666666"/>
          <w:w w:val="105"/>
        </w:rPr>
        <w:t>leq</w:t>
      </w:r>
      <w:r w:rsidR="0070325B">
        <w:rPr>
          <w:color w:val="666666"/>
          <w:w w:val="105"/>
        </w:rPr>
        <w:t>C}</w:t>
      </w:r>
      <w:r w:rsidRPr="00B760D4">
        <w:rPr>
          <w:color w:val="666666"/>
          <w:w w:val="105"/>
        </w:rPr>
        <w:t xml:space="preserve"> dB(C)</w:t>
      </w:r>
    </w:p>
    <w:p w14:paraId="2528069C" w14:textId="77777777" w:rsidR="008150FA" w:rsidRPr="00B760D4" w:rsidRDefault="00000000" w:rsidP="004E63BD">
      <w:pPr>
        <w:spacing w:before="222" w:line="324" w:lineRule="auto"/>
        <w:ind w:right="437" w:firstLine="6"/>
        <w:jc w:val="both"/>
        <w:rPr>
          <w:spacing w:val="-4"/>
          <w:sz w:val="20"/>
        </w:rPr>
      </w:pPr>
      <w:r w:rsidRPr="00B760D4">
        <w:rPr>
          <w:spacing w:val="-4"/>
          <w:sz w:val="20"/>
        </w:rPr>
        <w:t>Valor de L</w:t>
      </w:r>
      <w:r w:rsidRPr="00B760D4">
        <w:rPr>
          <w:spacing w:val="-4"/>
          <w:sz w:val="20"/>
          <w:vertAlign w:val="subscript"/>
        </w:rPr>
        <w:t>Aeq,T</w:t>
      </w:r>
    </w:p>
    <w:p w14:paraId="0B925781" w14:textId="77777777" w:rsidR="008150FA" w:rsidRPr="00B760D4" w:rsidRDefault="004076BC" w:rsidP="00B760D4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70325B" w:rsidRPr="0070325B">
        <w:rPr>
          <w:color w:val="666666"/>
          <w:w w:val="105"/>
        </w:rPr>
        <w:t>leq</w:t>
      </w:r>
      <w:r w:rsidR="0070325B">
        <w:rPr>
          <w:color w:val="666666"/>
          <w:w w:val="105"/>
        </w:rPr>
        <w:t>A}</w:t>
      </w:r>
      <w:r w:rsidRPr="00B760D4">
        <w:rPr>
          <w:color w:val="666666"/>
          <w:w w:val="105"/>
        </w:rPr>
        <w:t xml:space="preserve"> dB(A)</w:t>
      </w:r>
    </w:p>
    <w:p w14:paraId="32039685" w14:textId="77777777" w:rsidR="008150FA" w:rsidRDefault="008150FA">
      <w:pPr>
        <w:pStyle w:val="Textoindependiente"/>
      </w:pPr>
    </w:p>
    <w:p w14:paraId="4EB249FA" w14:textId="77777777" w:rsidR="005206E5" w:rsidRDefault="005206E5">
      <w:pPr>
        <w:pStyle w:val="Textoindependiente"/>
      </w:pPr>
    </w:p>
    <w:p w14:paraId="28CCD79C" w14:textId="77777777" w:rsidR="008150FA" w:rsidRDefault="008150FA">
      <w:pPr>
        <w:pStyle w:val="Textoindependiente"/>
      </w:pPr>
    </w:p>
    <w:p w14:paraId="4ACD8359" w14:textId="77777777" w:rsidR="004E63BD" w:rsidRDefault="004E63BD">
      <w:pPr>
        <w:pStyle w:val="Textoindependiente"/>
      </w:pPr>
    </w:p>
    <w:p w14:paraId="557842B4" w14:textId="77777777" w:rsidR="008150FA" w:rsidRDefault="008150FA">
      <w:pPr>
        <w:pStyle w:val="Textoindependiente"/>
      </w:pPr>
    </w:p>
    <w:p w14:paraId="01A3D4BA" w14:textId="77777777" w:rsidR="005206E5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Nota: </w:t>
      </w:r>
      <w:r>
        <w:rPr>
          <w:color w:val="666666"/>
          <w:sz w:val="18"/>
        </w:rPr>
        <w:t>La aplicación</w:t>
      </w:r>
      <w:r w:rsidRPr="005206E5">
        <w:rPr>
          <w:color w:val="666666"/>
          <w:sz w:val="18"/>
        </w:rPr>
        <w:t xml:space="preserve"> no garantiza la representatividad de los datos en la situación real del trabajo puesto que </w:t>
      </w:r>
      <w:r>
        <w:rPr>
          <w:color w:val="666666"/>
          <w:sz w:val="18"/>
        </w:rPr>
        <w:t xml:space="preserve">se </w:t>
      </w:r>
      <w:r w:rsidRPr="005206E5">
        <w:rPr>
          <w:color w:val="666666"/>
          <w:sz w:val="18"/>
        </w:rPr>
        <w:t>desconoce cómo se han</w:t>
      </w:r>
      <w:r>
        <w:rPr>
          <w:color w:val="666666"/>
          <w:sz w:val="18"/>
        </w:rPr>
        <w:t xml:space="preserve"> </w:t>
      </w:r>
      <w:r w:rsidRPr="005206E5">
        <w:rPr>
          <w:color w:val="666666"/>
          <w:sz w:val="18"/>
        </w:rPr>
        <w:t xml:space="preserve">obtenido, si los equipos son adecuados y si están correctamente calibrados, etc. </w:t>
      </w:r>
    </w:p>
    <w:p w14:paraId="0524952D" w14:textId="6F514F8C" w:rsidR="008150FA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Informe creado con versión: </w:t>
      </w:r>
      <w:r>
        <w:rPr>
          <w:color w:val="666666"/>
          <w:sz w:val="18"/>
        </w:rPr>
        <w:t>1.</w:t>
      </w:r>
      <w:r w:rsidR="00C434E1">
        <w:rPr>
          <w:color w:val="666666"/>
          <w:sz w:val="18"/>
        </w:rPr>
        <w:t>2</w:t>
      </w:r>
      <w:r>
        <w:rPr>
          <w:color w:val="666666"/>
          <w:sz w:val="18"/>
        </w:rPr>
        <w:t>.0</w:t>
      </w:r>
      <w:r w:rsidRPr="005206E5">
        <w:rPr>
          <w:color w:val="666666"/>
          <w:sz w:val="18"/>
        </w:rPr>
        <w:t>.</w:t>
      </w:r>
    </w:p>
    <w:sectPr w:rsidR="008150FA" w:rsidRPr="005206E5" w:rsidSect="004E63BD">
      <w:footerReference w:type="default" r:id="rId6"/>
      <w:type w:val="continuous"/>
      <w:pgSz w:w="11910" w:h="16840"/>
      <w:pgMar w:top="1134" w:right="1418" w:bottom="284" w:left="1418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EB60D" w14:textId="77777777" w:rsidR="00BC4E33" w:rsidRDefault="00BC4E33" w:rsidP="00C15C14">
      <w:r>
        <w:separator/>
      </w:r>
    </w:p>
  </w:endnote>
  <w:endnote w:type="continuationSeparator" w:id="0">
    <w:p w14:paraId="4E7D6C02" w14:textId="77777777" w:rsidR="00BC4E33" w:rsidRDefault="00BC4E33" w:rsidP="00C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A3DED" w14:textId="5627EF35" w:rsidR="00C15C14" w:rsidRDefault="00C15C14" w:rsidP="00C15C14">
    <w:pPr>
      <w:pStyle w:val="Textoindependiente"/>
      <w:spacing w:before="6"/>
      <w:ind w:right="17"/>
      <w:jc w:val="center"/>
    </w:pPr>
    <w:r>
      <w:t>1</w:t>
    </w:r>
    <w:r>
      <w:rPr>
        <w:spacing w:val="-8"/>
      </w:rPr>
      <w:t xml:space="preserve"> </w:t>
    </w:r>
    <w:r>
      <w:t>de</w:t>
    </w:r>
    <w:r>
      <w:rPr>
        <w:spacing w:val="-8"/>
      </w:rPr>
      <w:t xml:space="preserve"> </w:t>
    </w:r>
    <w:r>
      <w:rPr>
        <w:spacing w:val="-10"/>
      </w:rPr>
      <w:t>1</w:t>
    </w:r>
  </w:p>
  <w:p w14:paraId="11068345" w14:textId="77777777" w:rsidR="00C15C14" w:rsidRDefault="00C15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28CA7" w14:textId="77777777" w:rsidR="00BC4E33" w:rsidRDefault="00BC4E33" w:rsidP="00C15C14">
      <w:r>
        <w:separator/>
      </w:r>
    </w:p>
  </w:footnote>
  <w:footnote w:type="continuationSeparator" w:id="0">
    <w:p w14:paraId="366EEFEB" w14:textId="77777777" w:rsidR="00BC4E33" w:rsidRDefault="00BC4E33" w:rsidP="00C1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D"/>
    <w:rsid w:val="000B3CA6"/>
    <w:rsid w:val="001E3ED9"/>
    <w:rsid w:val="004076BC"/>
    <w:rsid w:val="004E63BD"/>
    <w:rsid w:val="005206E5"/>
    <w:rsid w:val="005226FD"/>
    <w:rsid w:val="00572636"/>
    <w:rsid w:val="005845F4"/>
    <w:rsid w:val="006F4C4F"/>
    <w:rsid w:val="0070325B"/>
    <w:rsid w:val="007D520E"/>
    <w:rsid w:val="008150FA"/>
    <w:rsid w:val="00823114"/>
    <w:rsid w:val="00990FD0"/>
    <w:rsid w:val="00A54CE4"/>
    <w:rsid w:val="00A917AD"/>
    <w:rsid w:val="00AE0B57"/>
    <w:rsid w:val="00B760D4"/>
    <w:rsid w:val="00BC4E33"/>
    <w:rsid w:val="00C10F2A"/>
    <w:rsid w:val="00C15C14"/>
    <w:rsid w:val="00C37510"/>
    <w:rsid w:val="00C434E1"/>
    <w:rsid w:val="00E17E0D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CF8E"/>
  <w15:docId w15:val="{5F66C772-C5C8-4575-91AA-BE5B31B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right="17"/>
      <w:jc w:val="center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20E"/>
    <w:rPr>
      <w:rFonts w:ascii="Trebuchet MS" w:eastAsia="Trebuchet MS" w:hAnsi="Trebuchet MS" w:cs="Trebuchet MS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C1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1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ho\Documents\Curso%20ONE\git-y-github\atenuacion-protectores-auditivos\plantillas\Informe_atenuaH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Informe_atenuaHLM.dotx</Template>
  <TotalTime>15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Atenuación de los Protectores Auditivos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Atenuación de los Protectores Auditivos</dc:title>
  <dc:creator>Jorge Mendoza</dc:creator>
  <cp:lastModifiedBy>Jorge Mendoza</cp:lastModifiedBy>
  <cp:revision>4</cp:revision>
  <dcterms:created xsi:type="dcterms:W3CDTF">2025-02-24T23:31:00Z</dcterms:created>
  <dcterms:modified xsi:type="dcterms:W3CDTF">2025-03-17T02:09:00Z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pdfmake</vt:lpwstr>
  </property>
  <property fmtid="{D5CDD505-2E9C-101B-9397-08002B2CF9AE}" pid="4" name="LastSaved">
    <vt:filetime>2025-02-23T00:00:00Z</vt:filetime>
  </property>
  <property fmtid="{D5CDD505-2E9C-101B-9397-08002B2CF9AE}" pid="5" name="Producer">
    <vt:lpwstr>pdfmake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2025-02-23T21:23:08Z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9c5b9eb9-cc75-489b-b515-f7d47538fde4</vt:lpwstr>
  </property>
  <property fmtid="{D5CDD505-2E9C-101B-9397-08002B2CF9AE}" pid="11" name="MSIP_Label_defa4170-0d19-0005-0004-bc88714345d2_ActionId">
    <vt:lpwstr>fa3efa96-083c-4348-8268-0db7ae3fe0d7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